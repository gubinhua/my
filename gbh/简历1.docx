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2389505</wp:posOffset>
                </wp:positionV>
                <wp:extent cx="6880860" cy="7080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708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.09—201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.6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防灾科技学院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地下水科学与工程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本科生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水文地质学基础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水文学原理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岩土力学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地下水动力学、地下水污染与控制等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188.15pt;height:55.75pt;width:541.8pt;z-index:251648000;mso-width-relative:page;mso-height-relative:page;" filled="f" stroked="f" coordsize="21600,21600" o:gfxdata="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8UDUM3AAAAAsBAAAPAAAAAAAAAAEAIAAAACIAAABkcnMvZG93bnJl&#10;di54bWxQSwECFAAUAAAACACHTuJAJvsLLYcBAADsAgAADgAAAAAAAAABACAAAAAr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.09—201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.6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防灾科技学院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地下水科学与工程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本科生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水文地质学基础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水文学原理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岩土力学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地下水动力学、地下水污染与控制等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1729105</wp:posOffset>
                </wp:positionV>
                <wp:extent cx="6880860" cy="9042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.09—201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.6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中国地质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（北京）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水利工程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研究生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水文学原理与模型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水资源评价与管理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水资源与环境系统分析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高级水文地质学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5pt;margin-top:136.15pt;height:71.2pt;width:541.8pt;z-index:251645952;mso-width-relative:page;mso-height-relative:page;" filled="f" stroked="f" coordsize="21600,21600" o:gfxdata="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YFC5T2gAAAAsBAAAPAAAAAAAAAAEAIAAAACIAAABkcnMvZG93bnJl&#10;di54bWxQSwECFAAUAAAACACHTuJAJ/Hn4o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.09—201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.6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中国地质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（北京）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水利工程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研究生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水文学原理与模型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水资源评价与管理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水资源与环境系统分析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高级水文地质学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1334135</wp:posOffset>
                </wp:positionV>
                <wp:extent cx="1484630" cy="35560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80" w:afterAutospacing="0" w:line="336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6pt;margin-top:105.05pt;height:28pt;width:116.9pt;z-index:251651072;mso-width-relative:page;mso-height-relative:page;" filled="f" stroked="f" coordsize="21600,21600" o:gfxdata="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Yr1u12gAAAAsBAAAPAAAAAAAAAAEAIAAAACIAAABkcnMvZG93bnJldi54bWxQSwECFAAUAAAA&#10;CACHTuJARN5Za3oBAADgAgAADgAAAAAAAAABACAAAAApAQAAZHJzL2Uyb0RvYy54bWxQSwUGAAAA&#10;AAYABgBZAQAAF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80" w:afterAutospacing="0" w:line="336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1666240</wp:posOffset>
                </wp:positionV>
                <wp:extent cx="6423660" cy="0"/>
                <wp:effectExtent l="0" t="0" r="3429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84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CD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95pt;margin-top:131.2pt;height:0pt;width:505.8pt;z-index:251656192;mso-width-relative:page;mso-height-relative:page;" filled="f" stroked="t" coordsize="21600,21600" o:gfxdata="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T6DNDYAAAACwEAAA8AAAAAAAAAAQAg&#10;AAAAIgAAAGRycy9kb3ducmV2LnhtbFBLAQIUABQAAAAIAIdO4kAhf4Dp1QEAAHQDAAAOAAAAAAAA&#10;AAEAIAAAACcBAABkcnMvZTJvRG9jLnhtbFBLBQYAAAAABgAGAFkBAABuBQAAAAA=&#10;">
                <v:fill on="f" focussize="0,0"/>
                <v:stroke weight="1.5pt" color="#70CDC1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1399540</wp:posOffset>
                </wp:positionV>
                <wp:extent cx="220980" cy="153670"/>
                <wp:effectExtent l="0" t="0" r="7620" b="0"/>
                <wp:wrapNone/>
                <wp:docPr id="3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70CDC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0.9pt;margin-top:110.2pt;height:12.1pt;width:17.4pt;z-index:251641856;mso-width-relative:page;mso-height-relative:page;" fillcolor="#70CDC1" filled="t" stroked="f" coordsize="263,184" o:gfxdata="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I8AU2HYAAAACwEAAA8AAAAAAAAAAQAgAAAAIgAAAGRycy9kb3ducmV2LnhtbFBL&#10;AQIUABQAAAAIAIdO4kAbcEv8TQUAAEwZAAAOAAAAAAAAAAEAIAAAACcBAABkcnMvZTJvRG9jLnht&#10;bFBLBQYAAAAABgAGAFkBAADm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3152775</wp:posOffset>
                </wp:positionV>
                <wp:extent cx="179070" cy="151130"/>
                <wp:effectExtent l="0" t="0" r="0" b="127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CD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9.25pt;margin-top:248.25pt;height:11.9pt;width:14.1pt;z-index:251640832;v-text-anchor:middle;mso-width-relative:page;mso-height-relative:page;" fillcolor="#70CDC1" filled="t" stroked="f" coordsize="3261356,2766950" o:gfxdata="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6746875</wp:posOffset>
                </wp:positionV>
                <wp:extent cx="165100" cy="168275"/>
                <wp:effectExtent l="0" t="0" r="6350" b="317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C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38.7pt;margin-top:531.25pt;height:13.25pt;width:13pt;z-index:251642880;v-text-anchor:middle;mso-width-relative:page;mso-height-relative:page;" fillcolor="#70CDC1" filled="t" stroked="f" coordsize="3543300,3617913" o:gfxdata="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8208010</wp:posOffset>
                </wp:positionV>
                <wp:extent cx="177165" cy="17145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130" cy="171507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CDC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9.65pt;margin-top:646.3pt;height:13.5pt;width:13.95pt;z-index:251643904;v-text-anchor:middle-center;mso-width-relative:page;mso-height-relative:page;" fillcolor="#70CDC1" filled="t" stroked="f" coordsize="8965002,8673857" o:gfxdata="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<v:path o:connectlocs="32802,14309;33741,14309;35291,17247;27631,28787;25828,29682;21328,29682;21328,33320;20732,34304;20181,34438;19480,34230;15979,31859;12551,34230;11300,34304;10659,33320;10659,24225;12581,20378;13192,20214;22580,20214;21298,24940;24711,24940;32802,14309;24243,0;32531,546;34036,3513;24634,15783;22936,16588;8766,16588;4564,21746;7142,24713;8274,24937;8274,29678;213,22715;258,18779;10777,2663;13951,904;24243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3077845</wp:posOffset>
                </wp:positionV>
                <wp:extent cx="1484630" cy="3556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80" w:afterAutospacing="0" w:line="336" w:lineRule="exact"/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spacing w:val="6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1pt;margin-top:242.35pt;height:28pt;width:116.9pt;z-index:251652096;mso-width-relative:page;mso-height-relative:page;" filled="f" stroked="f" coordsize="21600,21600" o:gfxdata="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pp0SfaAAAACwEAAA8AAAAAAAAAAQAgAAAAIgAAAGRycy9kb3ducmV2LnhtbFBLAQIUABQAAAAI&#10;AIdO4kB934C3eQEAAOACAAAOAAAAAAAAAAEAIAAAACkBAABkcnMvZTJvRG9jLnhtbFBLBQYAAAAA&#10;BgAGAFkBAAA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80" w:afterAutospacing="0" w:line="336" w:lineRule="exact"/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spacing w:val="60"/>
                          <w:kern w:val="24"/>
                          <w:sz w:val="28"/>
                          <w:szCs w:val="28"/>
                          <w:lang w:eastAsia="zh-CN"/>
                        </w:rPr>
                        <w:t>实习经历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6664325</wp:posOffset>
                </wp:positionV>
                <wp:extent cx="1484630" cy="35560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80" w:afterAutospacing="0" w:line="336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1pt;margin-top:524.75pt;height:28pt;width:116.9pt;z-index:251653120;mso-width-relative:page;mso-height-relative:page;" filled="f" stroked="f" coordsize="21600,21600" o:gfxdata="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NmWXW9sAAAANAQAADwAAAAAAAAABACAAAAAiAAAAZHJzL2Rvd25yZXYueG1sUEsBAhQAFAAA&#10;AAgAh07iQF+6VF96AQAA4AIAAA4AAAAAAAAAAQAgAAAAKgEAAGRycy9lMm9Eb2MueG1sUEsFBgAA&#10;AAAGAAYAWQEAAB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80" w:afterAutospacing="0" w:line="336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spacing w:val="6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8134985</wp:posOffset>
                </wp:positionV>
                <wp:extent cx="1484630" cy="35560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80" w:afterAutospacing="0" w:line="336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1pt;margin-top:640.55pt;height:28pt;width:116.9pt;z-index:251654144;mso-width-relative:page;mso-height-relative:page;" filled="f" stroked="f" coordsize="21600,21600" o:gfxdata="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GrjO3AAAAA0BAAAPAAAAAAAAAAEAIAAAACIAAABkcnMvZG93bnJldi54bWxQSwECFAAUAAAA&#10;CACHTuJA6HpvSXgBAADgAgAADgAAAAAAAAABACAAAAArAQAAZHJzL2Uyb0RvYy54bWxQSwUGAAAA&#10;AAYABgBZAQAAF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80" w:afterAutospacing="0" w:line="336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3419475</wp:posOffset>
                </wp:positionV>
                <wp:extent cx="6423660" cy="0"/>
                <wp:effectExtent l="0" t="0" r="3429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84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CD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95pt;margin-top:269.25pt;height:0pt;width:505.8pt;z-index:251657216;mso-width-relative:page;mso-height-relative:page;" filled="f" stroked="t" coordsize="21600,21600" o:gfxdata="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KMRGtcAAAALAQAADwAAAAAAAAABACAA&#10;AAAiAAAAZHJzL2Rvd25yZXYueG1sUEsBAhQAFAAAAAgAh07iQGseA9nVAQAAdAMAAA4AAAAAAAAA&#10;AQAgAAAAJgEAAGRycy9lMm9Eb2MueG1sUEsFBgAAAAAGAAYAWQEAAG0FAAAAAA==&#10;">
                <v:fill on="f" focussize="0,0"/>
                <v:stroke weight="1.5pt" color="#70CDC1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7031990</wp:posOffset>
                </wp:positionV>
                <wp:extent cx="6423660" cy="0"/>
                <wp:effectExtent l="0" t="0" r="3429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84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CD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95pt;margin-top:553.7pt;height:0pt;width:505.8pt;z-index:251658240;mso-width-relative:page;mso-height-relative:page;" filled="f" stroked="t" coordsize="21600,21600" o:gfxdata="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4KqbtcAAAANAQAADwAAAAAAAAABACAA&#10;AAAiAAAAZHJzL2Rvd25yZXYueG1sUEsBAhQAFAAAAAgAh07iQOhmaB3VAQAAdAMAAA4AAAAAAAAA&#10;AQAgAAAAJgEAAGRycy9lMm9Eb2MueG1sUEsFBgAAAAAGAAYAWQEAAG0FAAAAAA==&#10;">
                <v:fill on="f" focussize="0,0"/>
                <v:stroke weight="1.5pt" color="#70CDC1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8514080</wp:posOffset>
                </wp:positionV>
                <wp:extent cx="6423660" cy="0"/>
                <wp:effectExtent l="0" t="0" r="3429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84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CD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95pt;margin-top:670.4pt;height:0pt;width:505.8pt;z-index:251659264;mso-width-relative:page;mso-height-relative:page;" filled="f" stroked="t" coordsize="21600,21600" o:gfxdata="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65OVtcAAAANAQAADwAAAAAAAAABACAA&#10;AAAiAAAAZHJzL2Rvd25yZXYueG1sUEsBAhQAFAAAAAgAh07iQCzppIrVAQAAdAMAAA4AAAAAAAAA&#10;AQAgAAAAJgEAAGRycy9lMm9Eb2MueG1sUEsFBgAAAAAGAAYAWQEAAG0FAAAAAA==&#10;">
                <v:fill on="f" focussize="0,0"/>
                <v:stroke weight="1.5pt" color="#70CDC1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448945</wp:posOffset>
                </wp:positionV>
                <wp:extent cx="3897630" cy="726440"/>
                <wp:effectExtent l="0" t="0" r="0" b="0"/>
                <wp:wrapNone/>
                <wp:docPr id="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91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北京市海淀区中国地质大学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18911767302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gubinhua123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27.8pt;margin-top:35.35pt;height:57.2pt;width:306.9pt;z-index:251627520;mso-width-relative:page;mso-height-relative:page;" filled="f" stroked="f" coordsize="21600,21600" o:gfxdata="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hkyCtcAAAAKAQAA&#10;DwAAAAAAAAABACAAAAAiAAAAZHJzL2Rvd25yZXYueG1sUEsBAhQAFAAAAAgAh07iQMbFgseoAQAA&#10;K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91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北京市海淀区中国地质大学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18911767302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gubinhua123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-328930</wp:posOffset>
                </wp:positionV>
                <wp:extent cx="3352800" cy="7721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72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hint="eastAsia" w:eastAsia="方正兰亭粗黑简体" w:cs="Times New Roman"/>
                                <w:color w:val="70CDC1"/>
                                <w:spacing w:val="6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古彬华</w:t>
                            </w:r>
                            <w:r>
                              <w:rPr>
                                <w:rFonts w:hint="eastAsia" w:eastAsia="方正兰亭粗黑简体" w:cs="Times New Roman"/>
                                <w:color w:val="70CDC1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水文地质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/环境地质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相关工作岗位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5pt;margin-top:-25.9pt;height:60.8pt;width:264pt;z-index:251628544;mso-width-relative:page;mso-height-relative:page;" filled="f" stroked="f" coordsize="21600,21600" o:gfxdata="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0N+GHaAAAACgEAAA8AAAAAAAAAAQAgAAAAIgAAAGRycy9k&#10;b3ducmV2LnhtbFBLAQIUABQAAAAIAIdO4kAa5DSh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</w:pPr>
                      <w:r>
                        <w:rPr>
                          <w:rFonts w:hint="eastAsia" w:eastAsia="方正兰亭粗黑简体" w:cs="Times New Roman"/>
                          <w:color w:val="70CDC1"/>
                          <w:spacing w:val="60"/>
                          <w:kern w:val="24"/>
                          <w:sz w:val="56"/>
                          <w:szCs w:val="56"/>
                          <w:lang w:eastAsia="zh-CN"/>
                        </w:rPr>
                        <w:t>古彬华</w:t>
                      </w:r>
                      <w:r>
                        <w:rPr>
                          <w:rFonts w:hint="eastAsia" w:eastAsia="方正兰亭粗黑简体" w:cs="Times New Roman"/>
                          <w:color w:val="70CDC1"/>
                          <w:spacing w:val="6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水文地质</w:t>
                      </w: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/环境地质</w:t>
                      </w: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相关工作岗位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607695</wp:posOffset>
                </wp:positionV>
                <wp:extent cx="179070" cy="179070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318C8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9.65pt;margin-top:47.85pt;height:14.1pt;width:14.1pt;z-index:251629568;v-text-anchor:middle;mso-width-relative:page;mso-height-relative:page;" fillcolor="#70CDC1" filled="t" stroked="f" coordsize="21600,21600" o:gfxdata="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yTNy2gAAAAoBAAAPAAAAAAAAAAEAIAAAACIAAABkcnMvZG93bnJldi54bWxQSwECFAAU&#10;AAAACACHTuJAAtGXTe8BAADBAwAADgAAAAAAAAABACAAAAAp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601345</wp:posOffset>
                </wp:positionV>
                <wp:extent cx="179070" cy="179070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318C8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75pt;margin-top:47.35pt;height:14.1pt;width:14.1pt;z-index:251630592;v-text-anchor:middle;mso-width-relative:page;mso-height-relative:page;" fillcolor="#70CDC1" filled="t" stroked="f" coordsize="21600,21600" o:gfxdata="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sy4nZAAAACgEAAA8AAAAAAAAAAQAgAAAAIgAAAGRycy9kb3ducmV2LnhtbFBLAQIUABQA&#10;AAAIAIdO4kAk+62H7wEAAMEDAAAOAAAAAAAAAAEAIAAAACg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918845</wp:posOffset>
                </wp:positionV>
                <wp:extent cx="179070" cy="179070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318C8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9.65pt;margin-top:72.35pt;height:14.1pt;width:14.1pt;z-index:251631616;v-text-anchor:middle;mso-width-relative:page;mso-height-relative:page;" fillcolor="#70CDC1" filled="t" stroked="f" coordsize="21600,21600" o:gfxdata="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zbrDjaAAAACwEAAA8AAAAAAAAAAQAgAAAAIgAAAGRycy9kb3ducmV2LnhtbFBLAQIUABQA&#10;AAAIAIdO4kApqajI7gEAAMEDAAAOAAAAAAAAAAEAIAAAACk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918845</wp:posOffset>
                </wp:positionV>
                <wp:extent cx="179070" cy="179070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318C8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75pt;margin-top:72.35pt;height:14.1pt;width:14.1pt;z-index:251632640;v-text-anchor:middle;mso-width-relative:page;mso-height-relative:page;" fillcolor="#70CDC1" filled="t" stroked="f" coordsize="21600,21600" o:gfxdata="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q+QodkAAAALAQAADwAAAAAAAAABACAAAAAiAAAAZHJzL2Rvd25yZXYueG1sUEsBAhQAFAAA&#10;AAgAh07iQG07+TTuAQAAwQMAAA4AAAAAAAAAAQAgAAAAKA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633095</wp:posOffset>
                </wp:positionV>
                <wp:extent cx="94615" cy="114935"/>
                <wp:effectExtent l="0" t="0" r="635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6.15pt;margin-top:49.85pt;height:9.05pt;width:7.45pt;z-index:251633664;v-text-anchor:middle-center;mso-width-relative:page;mso-height-relative:page;" fillcolor="#FFFFFF" filled="t" stroked="f" coordsize="2244,2719" o:gfxdata="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MnFrT7dAAAACgEAAA8AAAAAAAAAAQAg&#10;AAAAIgAAAGRycy9kb3ducmV2LnhtbFBLAQIUABQAAAAIAIdO4kCAjzKKYAUAAHcVAAAOAAAAAAAA&#10;AAEAIAAAACwBAABkcnMvZTJvRG9jLnhtbFBLBQYAAAAABgAGAFkBAAD+CA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639445</wp:posOffset>
                </wp:positionV>
                <wp:extent cx="94615" cy="107950"/>
                <wp:effectExtent l="0" t="0" r="635" b="635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3.25pt;margin-top:50.35pt;height:8.5pt;width:7.45pt;z-index:251634688;v-text-anchor:middle;mso-width-relative:page;mso-height-relative:page;" fillcolor="#FFFFFF" filled="t" stroked="f" coordsize="1903413,2176462" o:gfxdata="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956945</wp:posOffset>
                </wp:positionV>
                <wp:extent cx="69215" cy="108585"/>
                <wp:effectExtent l="0" t="0" r="6985" b="5715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4.65pt;margin-top:75.35pt;height:8.55pt;width:5.45pt;z-index:251635712;v-text-anchor:middle;mso-width-relative:page;mso-height-relative:page;" fillcolor="#FFFFFF" filled="t" stroked="f" coordsize="1978606,3092264" o:gfxdata="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CQuR8DaAAAACwEAAA8AAAAAAAAAAQAgAAAA&#10;IgAAAGRycy9kb3ducmV2LnhtbFBLAQIUABQAAAAIAIdO4kCyEeJ00gUAACQVAAAOAAAAAAAAAAEA&#10;IAAAACkBAABkcnMvZTJvRG9jLnhtbFBLBQYAAAAABgAGAFkBAABt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963295</wp:posOffset>
                </wp:positionV>
                <wp:extent cx="108585" cy="81915"/>
                <wp:effectExtent l="0" t="0" r="5715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2.75pt;margin-top:75.85pt;height:6.45pt;width:8.55pt;z-index:251636736;v-text-anchor:middle;mso-width-relative:page;mso-height-relative:page;" fillcolor="#FFFFFF" filled="t" stroked="f" coordsize="529316,401026" o:gfxdata="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GSEdcraAAAACwEAAA8AAAAAAAAAAQAgAAAAIgAAAGRycy9kb3du&#10;cmV2LnhtbFBLAQIUABQAAAAIAIdO4kDqObLLVQcAADkhAAAOAAAAAAAAAAEAIAAAACkBAABkcnMv&#10;ZTJvRG9jLnhtbFBLBQYAAAAABgAGAFkBAADw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4564380</wp:posOffset>
            </wp:positionH>
            <wp:positionV relativeFrom="paragraph">
              <wp:posOffset>-287655</wp:posOffset>
            </wp:positionV>
            <wp:extent cx="1017905" cy="1410335"/>
            <wp:effectExtent l="102870" t="106680" r="117475" b="121285"/>
            <wp:wrapNone/>
            <wp:docPr id="13" name="图片 13" descr="C:\Users\lenovo\Desktop\jianli\gbh\static\image\avatar.jpgava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novo\Desktop\jianli\gbh\static\image\avatar.jpgavatar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410335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-914400</wp:posOffset>
                </wp:positionV>
                <wp:extent cx="281305" cy="10692130"/>
                <wp:effectExtent l="0" t="0" r="508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54" cy="10691813"/>
                        </a:xfrm>
                        <a:prstGeom prst="rect">
                          <a:avLst/>
                        </a:prstGeom>
                        <a:solidFill>
                          <a:srgbClr val="318C8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5pt;margin-top:-72pt;height:841.9pt;width:22.15pt;z-index:251638784;v-text-anchor:middle;mso-width-relative:page;mso-height-relative:page;" fillcolor="#70CDC1" filled="t" stroked="f" coordsize="21600,21600" o:gfxdata="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GOVmbbAAAADwEAAA8AAAAAAAAAAQAgAAAAIgAAAGRycy9kb3ducmV2LnhtbFBL&#10;AQIUABQAAAAIAIdO4kB5KBSO8wEAAMI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-2169160</wp:posOffset>
                </wp:positionH>
                <wp:positionV relativeFrom="paragraph">
                  <wp:posOffset>508000</wp:posOffset>
                </wp:positionV>
                <wp:extent cx="2341880" cy="3962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188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="Impact" w:hAnsi="Impact" w:eastAsia="方正兰亭粗黑简体" w:cstheme="minorBid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0.8pt;margin-top:40pt;height:31.2pt;width:184.4pt;rotation:5898240f;z-index:251644928;mso-width-relative:page;mso-height-relative:page;" filled="f" stroked="f" coordsize="21600,21600" o:gfxdata="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yd4dNgAAAAKAQAADwAAAAAAAAABACAAAAAi&#10;AAAAZHJzL2Rvd25yZXYueG1sUEsBAhQAFAAAAAgAh07iQM4sNs+YAQAABw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</w:pPr>
                      <w:r>
                        <w:rPr>
                          <w:rFonts w:ascii="Impact" w:hAnsi="Impact" w:eastAsia="方正兰亭粗黑简体" w:cstheme="minorBidi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7105015</wp:posOffset>
                </wp:positionV>
                <wp:extent cx="6880860" cy="7772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C/C++、JavaScript、NodeJS、HTML、CSS计算机编程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Visual ModelFlow水流数值模拟软件、AutoCAD、ArcGIS以及MapGIS制图软件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Word、Excel、PPT等常用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5pt;margin-top:559.45pt;height:61.2pt;width:541.8pt;z-index:251646976;mso-width-relative:page;mso-height-relative:page;" filled="f" stroked="f" coordsize="21600,21600" o:gfxdata="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p0xxvaAAAADQEAAA8AAAAAAAAAAQAgAAAAIgAAAGRycy9kb3ducmV2&#10;LnhtbFBLAQIUABQAAAAIAIdO4kAS3tP0iAEAAO4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C/C++、JavaScript、NodeJS、HTML、CSS计算机编程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Visual ModelFlow水流数值模拟软件、AutoCAD、ArcGIS以及MapGIS制图软件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Word、Excel、PPT等常用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办公软件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3514090</wp:posOffset>
                </wp:positionV>
                <wp:extent cx="6880860" cy="2860040"/>
                <wp:effectExtent l="0" t="0" r="0" b="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086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中国国土资源经济研究院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技术骨干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协助老师进行项目资料收集、整理，总结阶段研究成果，制作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ppt汇报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项目进展，独立完成项目报告部分内容编写，完成老师交代的其他任务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收获：提高的自己科研能力和人际交往能力，积累了宝贵的工作经验。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720" w:firstLine="0"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eastAsia="zh-CN"/>
                              </w:rPr>
                              <w:t>开元博创环境有限公司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0CDC1"/>
                                <w:kern w:val="24"/>
                                <w:lang w:val="en-US" w:eastAsia="zh-CN"/>
                              </w:rPr>
                              <w:t xml:space="preserve">     技术骨干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参与公司《某公司乙醇加工项目地下水环境影响评价》项目全过程，前期参与了项目资料收集整理，中期进行现场调查，钻孔布设与施工、独立编制工程图件等，后期主要建立数值模型，编写环评报告部分章节。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收获：团队合作是高效完成一件工作的保障，了解的环评工作基本流程，提升了自己实践能力。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360" w:leftChars="0"/>
                              <w:textAlignment w:val="baseline"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6.65pt;margin-top:276.7pt;height:225.2pt;width:541.8pt;z-index:251648000;mso-width-relative:page;mso-height-relative:page;" filled="f" stroked="f" coordsize="21600,21600" o:gfxdata="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e9dKM2wAAAAwBAAAPAAAA&#10;AAAAAAEAIAAAACIAAABkcnMvZG93bnJldi54bWxQSwECFAAUAAAACACHTuJAzOEeQqABAAAv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今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中国国土资源经济研究院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技术骨干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协助老师进行项目资料收集、整理，总结阶段研究成果，制作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ppt汇报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项目进展，独立完成项目报告部分内容编写，完成老师交代的其他任务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收获：提高的自己科研能力和人际交往能力，积累了宝贵的工作经验。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720" w:firstLine="0" w:firstLineChars="0"/>
                        <w:textAlignment w:val="baseline"/>
                        <w:rPr>
                          <w:color w:val="404040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eastAsia="zh-CN"/>
                        </w:rPr>
                        <w:t>开元博创环境有限公司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0CDC1"/>
                          <w:kern w:val="24"/>
                          <w:lang w:val="en-US" w:eastAsia="zh-CN"/>
                        </w:rPr>
                        <w:t xml:space="preserve">     技术骨干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参与公司《某公司乙醇加工项目地下水环境影响评价》项目全过程，前期参与了项目资料收集整理，中期进行现场调查，钻孔布设与施工、独立编制工程图件等，后期主要建立数值模型，编写环评报告部分章节。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收获：团队合作是高效完成一件工作的保障，了解的环评工作基本流程，提升了自己实践能力。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360" w:leftChars="0"/>
                        <w:textAlignment w:val="baseline"/>
                        <w:rPr>
                          <w:color w:val="4040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8537575</wp:posOffset>
                </wp:positionV>
                <wp:extent cx="6437630" cy="7772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5pt;margin-top:672.25pt;height:61.2pt;width:506.9pt;z-index:251649024;mso-width-relative:page;mso-height-relative:page;" filled="f" stroked="f" coordsize="21600,21600" o:gfxdata="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qzEYTcAAAADQEAAA8AAAAAAAAAAQAgAAAAIgAAAGRycy9kb3ducmV2&#10;LnhtbFBLAQIUABQAAAAIAIdO4kBXYE8DhgEAAO4CAAAOAAAAAAAAAAEAIAAAACs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2455F"/>
    <w:multiLevelType w:val="multilevel"/>
    <w:tmpl w:val="77B2455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BD44DB9"/>
    <w:multiLevelType w:val="multilevel"/>
    <w:tmpl w:val="7BD44DB9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56BCE"/>
    <w:rsid w:val="001B496F"/>
    <w:rsid w:val="009616ED"/>
    <w:rsid w:val="00A9243B"/>
    <w:rsid w:val="00B426A0"/>
    <w:rsid w:val="00FF1C48"/>
    <w:rsid w:val="24B013F2"/>
    <w:rsid w:val="2BF56BCE"/>
    <w:rsid w:val="5A974003"/>
    <w:rsid w:val="62546EDA"/>
    <w:rsid w:val="655619E5"/>
    <w:rsid w:val="7C8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&#31616;&#21382;-&#31616;&#27905;&#31616;&#21382;&#21830;&#21153;&#31616;&#21382;&#22909;&#30475;&#31616;&#21382;&#31616;&#32422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2017-09-29T12:44:00Z</dcterms:created>
  <dc:creator>lenovo</dc:creator>
  <cp:lastModifiedBy>lenovo</cp:lastModifiedBy>
  <dcterms:modified xsi:type="dcterms:W3CDTF">2017-09-30T04:27:06Z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